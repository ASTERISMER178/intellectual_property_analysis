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电梯产业链专利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国家比较 （中国vs others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总分布（饼状图）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产业链占比（柱状图）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专利类型占比（柱状图）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数据筛选：中国专利 &amp;&amp; 专利价值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中国地图上标明比例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专利总占比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产业链占比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专利价值分析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专利价值 vs 专利类型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专利价值 vs 产业链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专利价值 vs 一级技术分支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专利价值 vs 公开(公告)日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专利价值 vs 申请人省市代码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专利价值预测（机器学习）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A6C84"/>
    <w:multiLevelType w:val="multilevel"/>
    <w:tmpl w:val="E26A6C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2MzhiYjgwZTU5NTViYTVkMDc0YWZjZWU3ZDkwYTQifQ=="/>
  </w:docVars>
  <w:rsids>
    <w:rsidRoot w:val="1AA24D9F"/>
    <w:rsid w:val="07011CC2"/>
    <w:rsid w:val="07644792"/>
    <w:rsid w:val="07660D9E"/>
    <w:rsid w:val="09284798"/>
    <w:rsid w:val="094351C7"/>
    <w:rsid w:val="0F2B6FD9"/>
    <w:rsid w:val="183C240D"/>
    <w:rsid w:val="18ED6A14"/>
    <w:rsid w:val="1AA24D9F"/>
    <w:rsid w:val="258B5318"/>
    <w:rsid w:val="28DA2E89"/>
    <w:rsid w:val="2A4254F9"/>
    <w:rsid w:val="2D1F32F4"/>
    <w:rsid w:val="323B4D81"/>
    <w:rsid w:val="33746D12"/>
    <w:rsid w:val="34B70380"/>
    <w:rsid w:val="3AE174A3"/>
    <w:rsid w:val="3B1964AA"/>
    <w:rsid w:val="41F16698"/>
    <w:rsid w:val="429F5DD9"/>
    <w:rsid w:val="43446334"/>
    <w:rsid w:val="44A84E71"/>
    <w:rsid w:val="477DCE1E"/>
    <w:rsid w:val="4BF52165"/>
    <w:rsid w:val="573E1E21"/>
    <w:rsid w:val="5B487E91"/>
    <w:rsid w:val="5CF9550F"/>
    <w:rsid w:val="5EFEBDE8"/>
    <w:rsid w:val="664804AF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BB0432E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Huanle</dc:creator>
  <cp:lastModifiedBy>乐</cp:lastModifiedBy>
  <dcterms:modified xsi:type="dcterms:W3CDTF">2023-08-16T08:23:10Z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A29FA1D709E64CAF8A81661027349682_12</vt:lpwstr>
  </property>
</Properties>
</file>